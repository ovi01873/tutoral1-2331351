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875E" w14:textId="0D93E36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69F7814F" wp14:editId="11406A3B">
                <wp:simplePos x="0" y="0"/>
                <wp:positionH relativeFrom="page">
                  <wp:posOffset>7620</wp:posOffset>
                </wp:positionH>
                <wp:positionV relativeFrom="paragraph">
                  <wp:posOffset>-579120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DA637" id="Group 3" o:spid="_x0000_s1026" alt="&quot;&quot;" style="position:absolute;margin-left:.6pt;margin-top:-45.6pt;width:612pt;height:11in;z-index:-251656192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865640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e48312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72D689E0" w14:textId="77777777" w:rsidTr="00AD0D32">
        <w:trPr>
          <w:trHeight w:val="2880"/>
        </w:trPr>
        <w:tc>
          <w:tcPr>
            <w:tcW w:w="2610" w:type="dxa"/>
            <w:gridSpan w:val="5"/>
          </w:tcPr>
          <w:p w14:paraId="7029CA95" w14:textId="030A0770" w:rsidR="00AD0D32" w:rsidRDefault="009E564A" w:rsidP="00D00D1A">
            <w:r>
              <w:rPr>
                <w:noProof/>
                <w:lang w:val="en-AU" w:eastAsia="en-AU"/>
              </w:rPr>
              <w:drawing>
                <wp:inline distT="0" distB="0" distL="0" distR="0" wp14:anchorId="32CBFA6D" wp14:editId="3C468E6A">
                  <wp:extent cx="1104632" cy="929640"/>
                  <wp:effectExtent l="0" t="0" r="635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716" cy="93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0E4DA121" w14:textId="0CD80F7C" w:rsidR="00AD0D32" w:rsidRDefault="00AD0D32" w:rsidP="00D00D1A"/>
          <w:p w14:paraId="532B3126" w14:textId="51F1DED9" w:rsidR="00AD0D32" w:rsidRDefault="00D00D1A" w:rsidP="00D00D1A">
            <w:proofErr w:type="spellStart"/>
            <w:r>
              <w:t>Ovillash</w:t>
            </w:r>
            <w:proofErr w:type="spellEnd"/>
            <w:r>
              <w:t xml:space="preserve"> Kumer Day.</w:t>
            </w:r>
            <w:r w:rsidR="00AD0D32">
              <w:t xml:space="preserve"> </w:t>
            </w:r>
            <w:r>
              <w:t>01873439955.</w:t>
            </w:r>
            <w:r w:rsidR="00AD0D32">
              <w:t>|</w:t>
            </w:r>
            <w:r w:rsidR="00AD0D32" w:rsidRPr="00CF1A49">
              <w:t xml:space="preserve"> </w:t>
            </w:r>
            <w:r>
              <w:t>ovillashdayantor@gmail.com</w:t>
            </w:r>
          </w:p>
          <w:p w14:paraId="3B09678E" w14:textId="77777777" w:rsidR="00AD0D32" w:rsidRDefault="0043680C" w:rsidP="00D00D1A">
            <w:sdt>
              <w:sdtPr>
                <w:id w:val="1711302767"/>
                <w:placeholder>
                  <w:docPart w:val="1CA8471AC76A4EAA8457FF91C0DC3197"/>
                </w:placeholder>
                <w:temporary/>
                <w:showingPlcHdr/>
                <w15:appearance w15:val="hidden"/>
              </w:sdtPr>
              <w:sdtEndPr/>
              <w:sdtContent>
                <w:r w:rsidR="00AD0D32" w:rsidRPr="004140C2">
                  <w:t>Licensed pharmacist with over 7 years of experience in retail and clinical pharmacy settings. Strong expertise in dispensing medications, providing patient counseling, and collaborating with healthcare providers to optimize patient care.</w:t>
                </w:r>
              </w:sdtContent>
            </w:sdt>
          </w:p>
        </w:tc>
      </w:tr>
      <w:tr w:rsidR="00667329" w14:paraId="26EE372D" w14:textId="77777777" w:rsidTr="00667329">
        <w:trPr>
          <w:trHeight w:val="900"/>
        </w:trPr>
        <w:tc>
          <w:tcPr>
            <w:tcW w:w="10080" w:type="dxa"/>
            <w:gridSpan w:val="8"/>
          </w:tcPr>
          <w:p w14:paraId="2B7447AB" w14:textId="77777777" w:rsidR="00667329" w:rsidRPr="00667329" w:rsidRDefault="0043680C" w:rsidP="00D00D1A">
            <w:sdt>
              <w:sdtPr>
                <w:id w:val="-1983300934"/>
                <w:placeholder>
                  <w:docPart w:val="C231B61814834DFA98C2BD0E360F81F1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34D48856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3D55781B" w14:textId="71A94CFD" w:rsidR="00525206" w:rsidRDefault="00D00D1A" w:rsidP="00D00D1A">
            <w:r>
              <w:t xml:space="preserve">Jan </w:t>
            </w:r>
            <w:r w:rsidR="00525206">
              <w:t>2026</w:t>
            </w:r>
          </w:p>
          <w:p w14:paraId="03165B30" w14:textId="765B460F" w:rsidR="00525206" w:rsidRDefault="00525206" w:rsidP="00D00D1A">
            <w:r>
              <w:t>Jan 2027</w:t>
            </w:r>
          </w:p>
          <w:p w14:paraId="1BC77AD6" w14:textId="6140840A" w:rsidR="00667329" w:rsidRDefault="00667329" w:rsidP="00D00D1A">
            <w:r>
              <w:t xml:space="preserve"> </w:t>
            </w:r>
          </w:p>
          <w:p w14:paraId="4EC03424" w14:textId="77777777" w:rsidR="00667329" w:rsidRPr="005579C9" w:rsidRDefault="00667329" w:rsidP="00D00D1A"/>
        </w:tc>
        <w:tc>
          <w:tcPr>
            <w:tcW w:w="540" w:type="dxa"/>
            <w:gridSpan w:val="2"/>
          </w:tcPr>
          <w:p w14:paraId="3E9D1F19" w14:textId="77777777" w:rsidR="00667329" w:rsidRDefault="00667329" w:rsidP="00D00D1A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7BFF8B8" wp14:editId="6AB56429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BF1B0B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" fillcolor="#fffcfb" strokecolor="#e48312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CBEC9A4" w14:textId="77777777" w:rsidR="00667329" w:rsidRPr="004823C2" w:rsidRDefault="00667329" w:rsidP="00D00D1A"/>
        </w:tc>
        <w:tc>
          <w:tcPr>
            <w:tcW w:w="8100" w:type="dxa"/>
            <w:gridSpan w:val="4"/>
            <w:vMerge w:val="restart"/>
          </w:tcPr>
          <w:p w14:paraId="2E4A5DF7" w14:textId="77777777" w:rsidR="00667329" w:rsidRPr="004823C2" w:rsidRDefault="0043680C" w:rsidP="00D00D1A">
            <w:sdt>
              <w:sdtPr>
                <w:id w:val="-1377394053"/>
                <w:placeholder>
                  <w:docPart w:val="E6F7F972318348058FEA69FF908307A8"/>
                </w:placeholder>
                <w:temporary/>
                <w:showingPlcHdr/>
                <w15:appearance w15:val="hidden"/>
              </w:sdtPr>
              <w:sdtEndPr/>
              <w:sdtContent>
                <w:r w:rsidR="00DE759B" w:rsidRPr="004823C2">
                  <w:t>Pharmacist</w:t>
                </w:r>
                <w:r w:rsidR="00DE759B">
                  <w:t>, Lamiere labs</w:t>
                </w:r>
              </w:sdtContent>
            </w:sdt>
          </w:p>
          <w:sdt>
            <w:sdtPr>
              <w:id w:val="-1647891410"/>
              <w:placeholder>
                <w:docPart w:val="9780D014CF894CD1A4943DB82BD32836"/>
              </w:placeholder>
              <w:temporary/>
              <w:showingPlcHdr/>
              <w15:appearance w15:val="hidden"/>
            </w:sdtPr>
            <w:sdtEndPr/>
            <w:sdtContent>
              <w:p w14:paraId="760387D9" w14:textId="77777777" w:rsidR="00DE759B" w:rsidRDefault="00DE759B" w:rsidP="00D00D1A">
                <w:r w:rsidRPr="004823C2">
                  <w:t>Dispense medications accurately and efficiently, ensuring compliance with state and federal laws</w:t>
                </w:r>
                <w:r>
                  <w:t>.</w:t>
                </w:r>
              </w:p>
              <w:p w14:paraId="007F75BD" w14:textId="77777777" w:rsidR="00667329" w:rsidRDefault="00DE759B" w:rsidP="00D00D1A">
                <w:r w:rsidRPr="004823C2">
                  <w:t>Provide patient education on medication therapy, side effects, and drug interactions</w:t>
                </w:r>
                <w:r>
                  <w:t>.</w:t>
                </w:r>
              </w:p>
            </w:sdtContent>
          </w:sdt>
        </w:tc>
      </w:tr>
      <w:tr w:rsidR="00667329" w14:paraId="07F2F861" w14:textId="77777777" w:rsidTr="00667329">
        <w:trPr>
          <w:trHeight w:val="900"/>
        </w:trPr>
        <w:tc>
          <w:tcPr>
            <w:tcW w:w="1260" w:type="dxa"/>
            <w:vMerge/>
          </w:tcPr>
          <w:p w14:paraId="587F1951" w14:textId="77777777" w:rsidR="00667329" w:rsidRDefault="00667329" w:rsidP="00D00D1A"/>
        </w:tc>
        <w:tc>
          <w:tcPr>
            <w:tcW w:w="270" w:type="dxa"/>
            <w:tcBorders>
              <w:right w:val="single" w:sz="18" w:space="0" w:color="E48312" w:themeColor="accent1"/>
            </w:tcBorders>
          </w:tcPr>
          <w:p w14:paraId="1EFB281C" w14:textId="77777777" w:rsidR="00667329" w:rsidRDefault="00667329" w:rsidP="00D00D1A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E48312" w:themeColor="accent1"/>
            </w:tcBorders>
          </w:tcPr>
          <w:p w14:paraId="243E76B7" w14:textId="77777777" w:rsidR="00667329" w:rsidRDefault="00667329" w:rsidP="00D00D1A"/>
        </w:tc>
        <w:tc>
          <w:tcPr>
            <w:tcW w:w="180" w:type="dxa"/>
          </w:tcPr>
          <w:p w14:paraId="0B5D1B55" w14:textId="77777777" w:rsidR="00667329" w:rsidRPr="005579C9" w:rsidRDefault="00667329" w:rsidP="00D00D1A"/>
        </w:tc>
        <w:tc>
          <w:tcPr>
            <w:tcW w:w="8100" w:type="dxa"/>
            <w:gridSpan w:val="4"/>
            <w:vMerge/>
          </w:tcPr>
          <w:p w14:paraId="0DEE3EFC" w14:textId="77777777" w:rsidR="00667329" w:rsidRPr="005579C9" w:rsidRDefault="00667329" w:rsidP="00D00D1A"/>
        </w:tc>
      </w:tr>
      <w:tr w:rsidR="00667329" w14:paraId="4827E7AA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0ED50B31" w14:textId="78A2BC57" w:rsidR="00667329" w:rsidRDefault="0043680C" w:rsidP="00D00D1A">
            <w:sdt>
              <w:sdtPr>
                <w:id w:val="1948647176"/>
                <w:placeholder>
                  <w:docPart w:val="3A16B013D76A4476AFC7A3FC510EC144"/>
                </w:placeholder>
                <w15:appearance w15:val="hidden"/>
              </w:sdtPr>
              <w:sdtEndPr/>
              <w:sdtContent>
                <w:r w:rsidR="00525206">
                  <w:t>Feb 2024</w:t>
                </w:r>
              </w:sdtContent>
            </w:sdt>
            <w:r w:rsidR="00457AA3">
              <w:t xml:space="preserve"> </w:t>
            </w:r>
          </w:p>
          <w:p w14:paraId="50FC928E" w14:textId="5BEEC704" w:rsidR="00525206" w:rsidRDefault="00525206" w:rsidP="00D00D1A">
            <w:r>
              <w:t>May 2025</w:t>
            </w:r>
          </w:p>
          <w:p w14:paraId="0F2F68DF" w14:textId="6A04B0B9" w:rsidR="00525206" w:rsidRDefault="00525206" w:rsidP="00D00D1A"/>
        </w:tc>
        <w:tc>
          <w:tcPr>
            <w:tcW w:w="540" w:type="dxa"/>
            <w:gridSpan w:val="2"/>
          </w:tcPr>
          <w:p w14:paraId="28D6FF5E" w14:textId="77777777" w:rsidR="00667329" w:rsidRDefault="00667329" w:rsidP="00D00D1A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BD07760" wp14:editId="178068BB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14E569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" fillcolor="#fffcfb" strokecolor="#e48312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B0F7025" w14:textId="77777777" w:rsidR="00667329" w:rsidRPr="005579C9" w:rsidRDefault="00667329" w:rsidP="00D00D1A"/>
        </w:tc>
        <w:tc>
          <w:tcPr>
            <w:tcW w:w="8100" w:type="dxa"/>
            <w:gridSpan w:val="4"/>
            <w:vMerge w:val="restart"/>
          </w:tcPr>
          <w:p w14:paraId="7A4E21B7" w14:textId="77777777" w:rsidR="00667329" w:rsidRPr="004823C2" w:rsidRDefault="0043680C" w:rsidP="00D00D1A">
            <w:sdt>
              <w:sdtPr>
                <w:id w:val="-1396278494"/>
                <w:placeholder>
                  <w:docPart w:val="115857030A6B49DF835660288ADBBAE5"/>
                </w:placeholder>
                <w:temporary/>
                <w:showingPlcHdr/>
                <w15:appearance w15:val="hidden"/>
              </w:sdtPr>
              <w:sdtEndPr/>
              <w:sdtContent>
                <w:r w:rsidR="00DE759B" w:rsidRPr="004823C2">
                  <w:t>Pharmacist</w:t>
                </w:r>
                <w:r w:rsidR="00DE759B">
                  <w:t>, trey research</w:t>
                </w:r>
              </w:sdtContent>
            </w:sdt>
          </w:p>
          <w:sdt>
            <w:sdtPr>
              <w:id w:val="-1858185181"/>
              <w:placeholder>
                <w:docPart w:val="B10500A8BF904D69B6ED73B365584B24"/>
              </w:placeholder>
              <w:temporary/>
              <w:showingPlcHdr/>
              <w15:appearance w15:val="hidden"/>
            </w:sdtPr>
            <w:sdtEndPr/>
            <w:sdtContent>
              <w:p w14:paraId="2270675D" w14:textId="77777777" w:rsidR="00DE759B" w:rsidRPr="004823C2" w:rsidRDefault="00DE759B" w:rsidP="00D00D1A">
                <w:r w:rsidRPr="004823C2">
                  <w:t xml:space="preserve">Coordinated with insurance companies to process claims and resolve </w:t>
                </w:r>
                <w:r w:rsidR="00457AA3" w:rsidRPr="004823C2">
                  <w:t>issues.</w:t>
                </w:r>
                <w:r w:rsidR="00457AA3">
                  <w:t xml:space="preserve"> </w:t>
                </w:r>
              </w:p>
              <w:p w14:paraId="4D3A1441" w14:textId="77777777" w:rsidR="00667329" w:rsidRPr="005579C9" w:rsidRDefault="00DE759B" w:rsidP="00D00D1A">
                <w:r w:rsidRPr="004823C2">
                  <w:t>Trained and supervised pharmacy technicians in daily operations and customer service</w:t>
                </w:r>
                <w:r>
                  <w:t>.</w:t>
                </w:r>
              </w:p>
            </w:sdtContent>
          </w:sdt>
        </w:tc>
      </w:tr>
      <w:tr w:rsidR="00667329" w14:paraId="6B800FBF" w14:textId="77777777" w:rsidTr="00667329">
        <w:trPr>
          <w:trHeight w:val="783"/>
        </w:trPr>
        <w:tc>
          <w:tcPr>
            <w:tcW w:w="1260" w:type="dxa"/>
            <w:vMerge/>
          </w:tcPr>
          <w:p w14:paraId="3DEF4DBC" w14:textId="77777777" w:rsidR="00667329" w:rsidRDefault="00667329" w:rsidP="00D00D1A"/>
        </w:tc>
        <w:tc>
          <w:tcPr>
            <w:tcW w:w="270" w:type="dxa"/>
            <w:tcBorders>
              <w:right w:val="single" w:sz="18" w:space="0" w:color="E48312" w:themeColor="accent1"/>
            </w:tcBorders>
          </w:tcPr>
          <w:p w14:paraId="2085EB22" w14:textId="77777777" w:rsidR="00667329" w:rsidRDefault="00667329" w:rsidP="00D00D1A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E48312" w:themeColor="accent1"/>
            </w:tcBorders>
          </w:tcPr>
          <w:p w14:paraId="4C9A35EB" w14:textId="77777777" w:rsidR="00667329" w:rsidRDefault="00667329" w:rsidP="00D00D1A"/>
        </w:tc>
        <w:tc>
          <w:tcPr>
            <w:tcW w:w="180" w:type="dxa"/>
          </w:tcPr>
          <w:p w14:paraId="5313458C" w14:textId="77777777" w:rsidR="00667329" w:rsidRPr="005579C9" w:rsidRDefault="00667329" w:rsidP="00D00D1A"/>
        </w:tc>
        <w:tc>
          <w:tcPr>
            <w:tcW w:w="8100" w:type="dxa"/>
            <w:gridSpan w:val="4"/>
            <w:vMerge/>
          </w:tcPr>
          <w:p w14:paraId="255FE926" w14:textId="77777777" w:rsidR="00667329" w:rsidRPr="005579C9" w:rsidRDefault="00667329" w:rsidP="00D00D1A"/>
        </w:tc>
      </w:tr>
      <w:tr w:rsidR="00AD0D32" w:rsidRPr="00AD0D32" w14:paraId="4ABFF980" w14:textId="77777777" w:rsidTr="00AD0D32">
        <w:trPr>
          <w:trHeight w:val="720"/>
        </w:trPr>
        <w:tc>
          <w:tcPr>
            <w:tcW w:w="10080" w:type="dxa"/>
            <w:gridSpan w:val="8"/>
          </w:tcPr>
          <w:p w14:paraId="2AE91464" w14:textId="77777777" w:rsidR="00AD0D32" w:rsidRPr="00AD0D32" w:rsidRDefault="00AD0D32" w:rsidP="00D00D1A"/>
        </w:tc>
      </w:tr>
      <w:tr w:rsidR="00667329" w:rsidRPr="00525206" w14:paraId="67237F4E" w14:textId="77777777" w:rsidTr="00AD0D32">
        <w:trPr>
          <w:trHeight w:val="907"/>
        </w:trPr>
        <w:tc>
          <w:tcPr>
            <w:tcW w:w="10080" w:type="dxa"/>
            <w:gridSpan w:val="8"/>
          </w:tcPr>
          <w:p w14:paraId="41D36DAE" w14:textId="77777777" w:rsidR="00667329" w:rsidRPr="00667329" w:rsidRDefault="0043680C" w:rsidP="00D00D1A">
            <w:pPr>
              <w:rPr>
                <w:rFonts w:ascii="Gill Sans MT" w:eastAsiaTheme="minorHAnsi" w:hAnsi="Gill Sans MT"/>
                <w:caps/>
              </w:rPr>
            </w:pPr>
            <w:sdt>
              <w:sdtPr>
                <w:id w:val="-1908763273"/>
                <w:placeholder>
                  <w:docPart w:val="132EE1CA2D244CB5ACC893A6850D63B1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56AB219D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57D7BE08" w14:textId="44FF0EDC" w:rsidR="00313CEB" w:rsidRDefault="00525206" w:rsidP="00D00D1A">
            <w:r>
              <w:t>Jan 2024</w:t>
            </w:r>
          </w:p>
        </w:tc>
        <w:tc>
          <w:tcPr>
            <w:tcW w:w="540" w:type="dxa"/>
            <w:gridSpan w:val="2"/>
          </w:tcPr>
          <w:p w14:paraId="0AA22BED" w14:textId="77777777" w:rsidR="00313CEB" w:rsidRDefault="00313CEB" w:rsidP="00D00D1A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43E9305" wp14:editId="5F9AEC6C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C8CDB9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Ba+qJPugIAAPcF&#10;AAAOAAAAAAAAAAAAAAAAAC4CAABkcnMvZTJvRG9jLnhtbFBLAQItABQABgAIAAAAIQBR0fuD2QAA&#10;AAMBAAAPAAAAAAAAAAAAAAAAABQFAABkcnMvZG93bnJldi54bWxQSwUGAAAAAAQABADzAAAAGgYA&#10;AAAA&#10;" fillcolor="#fffcfb" strokecolor="#e48312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A7BCF9C" w14:textId="77777777" w:rsidR="00313CEB" w:rsidRPr="005579C9" w:rsidRDefault="00313CEB" w:rsidP="00D00D1A"/>
        </w:tc>
        <w:tc>
          <w:tcPr>
            <w:tcW w:w="8100" w:type="dxa"/>
            <w:gridSpan w:val="4"/>
            <w:vMerge w:val="restart"/>
          </w:tcPr>
          <w:p w14:paraId="4AD8431A" w14:textId="77777777" w:rsidR="00313CEB" w:rsidRPr="004823C2" w:rsidRDefault="0043680C" w:rsidP="00D00D1A">
            <w:sdt>
              <w:sdtPr>
                <w:id w:val="1594052295"/>
                <w:placeholder>
                  <w:docPart w:val="246C89490CD540718B7C35622135EC85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4823C2">
                  <w:t>Doctor of Pharmac</w:t>
                </w:r>
                <w:r w:rsidR="00313CEB">
                  <w:t>y, jasper university</w:t>
                </w:r>
              </w:sdtContent>
            </w:sdt>
          </w:p>
          <w:p w14:paraId="65931575" w14:textId="77777777" w:rsidR="00313CEB" w:rsidRPr="005579C9" w:rsidRDefault="0043680C" w:rsidP="00D00D1A">
            <w:sdt>
              <w:sdtPr>
                <w:id w:val="1971476172"/>
                <w:placeholder>
                  <w:docPart w:val="62CF5B3D4EB64B24864839AEDE33195C"/>
                </w:placeholder>
                <w:temporary/>
                <w:showingPlcHdr/>
                <w15:appearance w15:val="hidden"/>
              </w:sdtPr>
              <w:sdtEndPr/>
              <w:sdtContent>
                <w:r w:rsidR="00313CEB">
                  <w:t>R</w:t>
                </w:r>
                <w:r w:rsidR="00313CEB" w:rsidRPr="00FE792D">
                  <w:t xml:space="preserve">eceived the Dean's List award for maintaining a </w:t>
                </w:r>
                <w:r w:rsidR="00457AA3" w:rsidRPr="00FE792D">
                  <w:t>high</w:t>
                </w:r>
                <w:r w:rsidR="003C0547">
                  <w:t xml:space="preserve"> </w:t>
                </w:r>
                <w:r w:rsidR="00457AA3" w:rsidRPr="00FE792D">
                  <w:t>grade</w:t>
                </w:r>
                <w:r w:rsidR="00313CEB" w:rsidRPr="00FE792D">
                  <w:t xml:space="preserve"> point average and academic excellence.</w:t>
                </w:r>
              </w:sdtContent>
            </w:sdt>
            <w:r w:rsidR="00457AA3">
              <w:t xml:space="preserve"> </w:t>
            </w:r>
          </w:p>
        </w:tc>
      </w:tr>
      <w:tr w:rsidR="00313CEB" w14:paraId="32016A85" w14:textId="77777777" w:rsidTr="00667329">
        <w:trPr>
          <w:trHeight w:val="783"/>
        </w:trPr>
        <w:tc>
          <w:tcPr>
            <w:tcW w:w="1260" w:type="dxa"/>
            <w:vMerge/>
          </w:tcPr>
          <w:p w14:paraId="7E356464" w14:textId="77777777" w:rsidR="00313CEB" w:rsidRDefault="00313CEB" w:rsidP="00D00D1A"/>
        </w:tc>
        <w:tc>
          <w:tcPr>
            <w:tcW w:w="270" w:type="dxa"/>
            <w:tcBorders>
              <w:right w:val="single" w:sz="18" w:space="0" w:color="E48312" w:themeColor="accent1"/>
            </w:tcBorders>
          </w:tcPr>
          <w:p w14:paraId="615940CB" w14:textId="77777777" w:rsidR="00313CEB" w:rsidRDefault="00313CEB" w:rsidP="00D00D1A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E48312" w:themeColor="accent1"/>
            </w:tcBorders>
          </w:tcPr>
          <w:p w14:paraId="38179E50" w14:textId="77777777" w:rsidR="00313CEB" w:rsidRDefault="00313CEB" w:rsidP="00D00D1A"/>
        </w:tc>
        <w:tc>
          <w:tcPr>
            <w:tcW w:w="180" w:type="dxa"/>
          </w:tcPr>
          <w:p w14:paraId="7D21327C" w14:textId="77777777" w:rsidR="00313CEB" w:rsidRPr="005579C9" w:rsidRDefault="00313CEB" w:rsidP="00D00D1A"/>
        </w:tc>
        <w:tc>
          <w:tcPr>
            <w:tcW w:w="8100" w:type="dxa"/>
            <w:gridSpan w:val="4"/>
            <w:vMerge/>
          </w:tcPr>
          <w:p w14:paraId="7D9AAD90" w14:textId="77777777" w:rsidR="00313CEB" w:rsidRPr="005579C9" w:rsidRDefault="00313CEB" w:rsidP="00D00D1A"/>
        </w:tc>
      </w:tr>
      <w:tr w:rsidR="00313CEB" w14:paraId="6046D745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7B6037DF" w14:textId="5285F647" w:rsidR="00313CEB" w:rsidRDefault="00525206" w:rsidP="00D00D1A">
            <w:r>
              <w:t>May 2023</w:t>
            </w:r>
          </w:p>
        </w:tc>
        <w:tc>
          <w:tcPr>
            <w:tcW w:w="540" w:type="dxa"/>
            <w:gridSpan w:val="2"/>
          </w:tcPr>
          <w:p w14:paraId="354C51C2" w14:textId="77777777" w:rsidR="00313CEB" w:rsidRDefault="00313CEB" w:rsidP="00D00D1A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56CE19F" wp14:editId="4D186A4D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89DC05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A23SjqugIAAPcF&#10;AAAOAAAAAAAAAAAAAAAAAC4CAABkcnMvZTJvRG9jLnhtbFBLAQItABQABgAIAAAAIQBR0fuD2QAA&#10;AAMBAAAPAAAAAAAAAAAAAAAAABQFAABkcnMvZG93bnJldi54bWxQSwUGAAAAAAQABADzAAAAGgYA&#10;AAAA&#10;" fillcolor="#fffcfb" strokecolor="#e48312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4BE9611C" w14:textId="77777777" w:rsidR="00313CEB" w:rsidRPr="005579C9" w:rsidRDefault="00313CEB" w:rsidP="00D00D1A"/>
        </w:tc>
        <w:tc>
          <w:tcPr>
            <w:tcW w:w="8100" w:type="dxa"/>
            <w:gridSpan w:val="4"/>
            <w:vMerge w:val="restart"/>
          </w:tcPr>
          <w:p w14:paraId="533F3CA6" w14:textId="77777777" w:rsidR="00313CEB" w:rsidRPr="004823C2" w:rsidRDefault="0043680C" w:rsidP="00D00D1A">
            <w:sdt>
              <w:sdtPr>
                <w:id w:val="-1454782331"/>
                <w:placeholder>
                  <w:docPart w:val="2741D59B9B114CD0A4D310483A9ADC7C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3C067F1A" w14:textId="77777777" w:rsidR="00313CEB" w:rsidRPr="005579C9" w:rsidRDefault="0043680C" w:rsidP="00D00D1A">
            <w:sdt>
              <w:sdtPr>
                <w:id w:val="1960679839"/>
                <w:placeholder>
                  <w:docPart w:val="40FB0BC41CD7405AA19DE2C531BC20DB"/>
                </w:placeholder>
                <w:temporary/>
                <w:showingPlcHdr/>
                <w15:appearance w15:val="hidden"/>
              </w:sdtPr>
              <w:sdtEndPr/>
              <w:sdtContent>
                <w:r w:rsidR="00313CEB">
                  <w:t>The student was recognized as the Most Outstanding Pharmacy Student of the Year.</w:t>
                </w:r>
              </w:sdtContent>
            </w:sdt>
          </w:p>
        </w:tc>
      </w:tr>
      <w:tr w:rsidR="00313CEB" w14:paraId="399D1AAC" w14:textId="77777777" w:rsidTr="00667329">
        <w:trPr>
          <w:trHeight w:val="783"/>
        </w:trPr>
        <w:tc>
          <w:tcPr>
            <w:tcW w:w="1260" w:type="dxa"/>
            <w:vMerge/>
          </w:tcPr>
          <w:p w14:paraId="18BD4F34" w14:textId="77777777" w:rsidR="00313CEB" w:rsidRPr="00DE759B" w:rsidRDefault="00313CEB" w:rsidP="00D00D1A"/>
        </w:tc>
        <w:tc>
          <w:tcPr>
            <w:tcW w:w="270" w:type="dxa"/>
            <w:tcBorders>
              <w:right w:val="single" w:sz="18" w:space="0" w:color="E48312" w:themeColor="accent1"/>
            </w:tcBorders>
          </w:tcPr>
          <w:p w14:paraId="31944F44" w14:textId="77777777" w:rsidR="00313CEB" w:rsidRDefault="00313CEB" w:rsidP="00D00D1A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E48312" w:themeColor="accent1"/>
            </w:tcBorders>
          </w:tcPr>
          <w:p w14:paraId="21B1A139" w14:textId="77777777" w:rsidR="00313CEB" w:rsidRDefault="00313CEB" w:rsidP="00D00D1A"/>
        </w:tc>
        <w:tc>
          <w:tcPr>
            <w:tcW w:w="180" w:type="dxa"/>
          </w:tcPr>
          <w:p w14:paraId="3682C00E" w14:textId="77777777" w:rsidR="00313CEB" w:rsidRPr="005579C9" w:rsidRDefault="00313CEB" w:rsidP="00D00D1A"/>
        </w:tc>
        <w:tc>
          <w:tcPr>
            <w:tcW w:w="8100" w:type="dxa"/>
            <w:gridSpan w:val="4"/>
            <w:vMerge/>
          </w:tcPr>
          <w:p w14:paraId="510EA357" w14:textId="77777777" w:rsidR="00313CEB" w:rsidRPr="005579C9" w:rsidRDefault="00313CEB" w:rsidP="00D00D1A"/>
        </w:tc>
      </w:tr>
      <w:tr w:rsidR="00AD0D32" w:rsidRPr="00AD0D32" w14:paraId="4E95B80E" w14:textId="77777777" w:rsidTr="00AD0D32">
        <w:trPr>
          <w:trHeight w:val="432"/>
        </w:trPr>
        <w:tc>
          <w:tcPr>
            <w:tcW w:w="10080" w:type="dxa"/>
            <w:gridSpan w:val="8"/>
          </w:tcPr>
          <w:p w14:paraId="5B14F8B2" w14:textId="77777777" w:rsidR="00AD0D32" w:rsidRPr="00AD0D32" w:rsidRDefault="00AD0D32" w:rsidP="00D00D1A"/>
        </w:tc>
      </w:tr>
      <w:tr w:rsidR="006307EA" w14:paraId="781F7DD7" w14:textId="77777777" w:rsidTr="00AD0D32">
        <w:trPr>
          <w:trHeight w:val="907"/>
        </w:trPr>
        <w:tc>
          <w:tcPr>
            <w:tcW w:w="5040" w:type="dxa"/>
            <w:gridSpan w:val="6"/>
          </w:tcPr>
          <w:p w14:paraId="60C2C06F" w14:textId="77777777" w:rsidR="006307EA" w:rsidRPr="005579C9" w:rsidRDefault="0043680C" w:rsidP="00D00D1A">
            <w:sdt>
              <w:sdtPr>
                <w:id w:val="-1392877668"/>
                <w:placeholder>
                  <w:docPart w:val="69E95FFDFD1A4012A91284A438FB6D8F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2A5D49E0" w14:textId="77777777" w:rsidR="006307EA" w:rsidRPr="005579C9" w:rsidRDefault="006307EA" w:rsidP="00D00D1A"/>
        </w:tc>
        <w:tc>
          <w:tcPr>
            <w:tcW w:w="4770" w:type="dxa"/>
          </w:tcPr>
          <w:p w14:paraId="57E7F143" w14:textId="77777777" w:rsidR="006307EA" w:rsidRPr="005579C9" w:rsidRDefault="0043680C" w:rsidP="00D00D1A">
            <w:sdt>
              <w:sdtPr>
                <w:id w:val="926163282"/>
                <w:placeholder>
                  <w:docPart w:val="DBAAE8FAA8AC4FD88394685A2E51D19B"/>
                </w:placeholder>
                <w:temporary/>
                <w:showingPlcHdr/>
                <w15:appearance w15:val="hidden"/>
              </w:sdtPr>
              <w:sdtEndPr/>
              <w:sdtContent>
                <w:r w:rsidR="006307EA">
                  <w:t>Activities</w:t>
                </w:r>
              </w:sdtContent>
            </w:sdt>
          </w:p>
        </w:tc>
      </w:tr>
      <w:tr w:rsidR="006307EA" w14:paraId="21E733BC" w14:textId="77777777" w:rsidTr="006307EA">
        <w:trPr>
          <w:trHeight w:val="783"/>
        </w:trPr>
        <w:tc>
          <w:tcPr>
            <w:tcW w:w="5040" w:type="dxa"/>
            <w:gridSpan w:val="6"/>
          </w:tcPr>
          <w:p w14:paraId="6B2B8D86" w14:textId="77777777" w:rsidR="006307EA" w:rsidRPr="00457AA3" w:rsidRDefault="0043680C" w:rsidP="00D00D1A">
            <w:sdt>
              <w:sdtPr>
                <w:id w:val="-831601398"/>
                <w:placeholder>
                  <w:docPart w:val="4FB9E2C224094921A932D43E28FF8018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457AA3">
                  <w:t>Strong knowledge of medication therapy, drug interactions, and side effects</w:t>
                </w:r>
              </w:sdtContent>
            </w:sdt>
          </w:p>
          <w:p w14:paraId="00E14798" w14:textId="77777777" w:rsidR="006307EA" w:rsidRPr="00457AA3" w:rsidRDefault="0043680C" w:rsidP="00D00D1A">
            <w:sdt>
              <w:sdtPr>
                <w:id w:val="470179503"/>
                <w:placeholder>
                  <w:docPart w:val="B39D92DF68BD46FF803E7E28EFC30118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5D8433B6" w14:textId="77777777" w:rsidR="006307EA" w:rsidRPr="006E1507" w:rsidRDefault="0043680C" w:rsidP="00D00D1A">
            <w:sdt>
              <w:sdtPr>
                <w:id w:val="-1690361358"/>
                <w:placeholder>
                  <w:docPart w:val="EAA4021C0E2F435C94C3058AABCD02AE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FA479E">
                  <w:t>Attention to detail and accuracy in medication dispensing and record-keeping</w:t>
                </w:r>
              </w:sdtContent>
            </w:sdt>
          </w:p>
          <w:p w14:paraId="33C0AE60" w14:textId="77777777" w:rsidR="006307EA" w:rsidRPr="005579C9" w:rsidRDefault="0043680C" w:rsidP="00D00D1A">
            <w:sdt>
              <w:sdtPr>
                <w:id w:val="452449144"/>
                <w:placeholder>
                  <w:docPart w:val="90DD26B28F754124AC43672A61DEACA5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01EE7557" w14:textId="77777777" w:rsidR="006307EA" w:rsidRPr="006E1507" w:rsidRDefault="006307EA" w:rsidP="00D00D1A"/>
        </w:tc>
        <w:tc>
          <w:tcPr>
            <w:tcW w:w="4770" w:type="dxa"/>
          </w:tcPr>
          <w:p w14:paraId="341843A1" w14:textId="77777777" w:rsidR="006307EA" w:rsidRPr="005579C9" w:rsidRDefault="0043680C" w:rsidP="00D00D1A">
            <w:sdt>
              <w:sdtPr>
                <w:id w:val="-1275313765"/>
                <w:placeholder>
                  <w:docPart w:val="D17A4B298FFB40FF965FE61EBF1710C7"/>
                </w:placeholder>
                <w:temporary/>
                <w:showingPlcHdr/>
                <w15:appearance w15:val="hidden"/>
              </w:sdtPr>
              <w:sdtEndPr/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3DB87F46" w14:textId="4803338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8EFC" w14:textId="77777777" w:rsidR="0043680C" w:rsidRDefault="0043680C" w:rsidP="003D42E9">
      <w:r>
        <w:separator/>
      </w:r>
    </w:p>
  </w:endnote>
  <w:endnote w:type="continuationSeparator" w:id="0">
    <w:p w14:paraId="73A7955C" w14:textId="77777777" w:rsidR="0043680C" w:rsidRDefault="0043680C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D16D" w14:textId="77777777" w:rsidR="0043680C" w:rsidRDefault="0043680C" w:rsidP="003D42E9">
      <w:r>
        <w:separator/>
      </w:r>
    </w:p>
  </w:footnote>
  <w:footnote w:type="continuationSeparator" w:id="0">
    <w:p w14:paraId="36D7C459" w14:textId="77777777" w:rsidR="0043680C" w:rsidRDefault="0043680C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4831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4831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4831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1A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3680C"/>
    <w:rsid w:val="00457AA3"/>
    <w:rsid w:val="004823C2"/>
    <w:rsid w:val="00483E87"/>
    <w:rsid w:val="004940BD"/>
    <w:rsid w:val="004A6BB1"/>
    <w:rsid w:val="00523B0B"/>
    <w:rsid w:val="00525206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60AE6"/>
    <w:rsid w:val="009C2411"/>
    <w:rsid w:val="009E564A"/>
    <w:rsid w:val="00A457B0"/>
    <w:rsid w:val="00A6401B"/>
    <w:rsid w:val="00A9448F"/>
    <w:rsid w:val="00AB5A73"/>
    <w:rsid w:val="00AC0523"/>
    <w:rsid w:val="00AD0D32"/>
    <w:rsid w:val="00B067CD"/>
    <w:rsid w:val="00B70A77"/>
    <w:rsid w:val="00B758ED"/>
    <w:rsid w:val="00BA6B97"/>
    <w:rsid w:val="00C832BD"/>
    <w:rsid w:val="00D00D1A"/>
    <w:rsid w:val="00D277AF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484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4A"/>
  </w:style>
  <w:style w:type="paragraph" w:styleId="Heading1">
    <w:name w:val="heading 1"/>
    <w:basedOn w:val="Normal"/>
    <w:next w:val="Normal"/>
    <w:link w:val="Heading1Char"/>
    <w:uiPriority w:val="9"/>
    <w:qFormat/>
    <w:rsid w:val="009E564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E7B6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4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E7B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6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E7B6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4A088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4A088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A088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4A088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4A088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4A088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E100D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E100D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E564A"/>
    <w:rPr>
      <w:rFonts w:asciiTheme="majorHAnsi" w:eastAsiaTheme="majorEastAsia" w:hAnsiTheme="majorHAnsi" w:cstheme="majorBidi"/>
      <w:color w:val="6E7B6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64A"/>
    <w:rPr>
      <w:rFonts w:asciiTheme="majorHAnsi" w:eastAsiaTheme="majorEastAsia" w:hAnsiTheme="majorHAnsi" w:cstheme="majorBidi"/>
      <w:color w:val="6E7B6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564A"/>
    <w:rPr>
      <w:rFonts w:asciiTheme="majorHAnsi" w:eastAsiaTheme="majorEastAsia" w:hAnsiTheme="majorHAnsi" w:cstheme="majorBidi"/>
      <w:color w:val="6E7B62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56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564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31"/>
    <w:qFormat/>
    <w:rsid w:val="009E564A"/>
    <w:rPr>
      <w:smallCaps/>
      <w:color w:val="595959" w:themeColor="text1" w:themeTint="A6"/>
    </w:rPr>
  </w:style>
  <w:style w:type="paragraph" w:styleId="ListBullet">
    <w:name w:val="List Bullet"/>
    <w:basedOn w:val="Normal"/>
    <w:uiPriority w:val="11"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E48312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qFormat/>
    <w:rsid w:val="009E56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564A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4A"/>
    <w:rPr>
      <w:rFonts w:asciiTheme="majorHAnsi" w:eastAsiaTheme="majorEastAsia" w:hAnsiTheme="majorHAnsi" w:cstheme="majorBidi"/>
      <w:color w:val="94A088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4A"/>
    <w:rPr>
      <w:rFonts w:asciiTheme="majorHAnsi" w:eastAsiaTheme="majorEastAsia" w:hAnsiTheme="majorHAnsi" w:cstheme="majorBidi"/>
      <w:i/>
      <w:iCs/>
      <w:color w:val="94A088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4A"/>
    <w:rPr>
      <w:rFonts w:asciiTheme="majorHAnsi" w:eastAsiaTheme="majorEastAsia" w:hAnsiTheme="majorHAnsi" w:cstheme="majorBidi"/>
      <w:color w:val="94A088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4A"/>
    <w:rPr>
      <w:rFonts w:asciiTheme="majorHAnsi" w:eastAsiaTheme="majorEastAsia" w:hAnsiTheme="majorHAnsi" w:cstheme="majorBidi"/>
      <w:b/>
      <w:bCs/>
      <w:color w:val="94A088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4A"/>
    <w:rPr>
      <w:rFonts w:asciiTheme="majorHAnsi" w:eastAsiaTheme="majorEastAsia" w:hAnsiTheme="majorHAnsi" w:cstheme="majorBidi"/>
      <w:b/>
      <w:bCs/>
      <w:i/>
      <w:iCs/>
      <w:color w:val="94A088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4A"/>
    <w:rPr>
      <w:rFonts w:asciiTheme="majorHAnsi" w:eastAsiaTheme="majorEastAsia" w:hAnsiTheme="majorHAnsi" w:cstheme="majorBidi"/>
      <w:i/>
      <w:iCs/>
      <w:color w:val="94A088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64A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9E564A"/>
    <w:rPr>
      <w:b/>
      <w:bCs/>
    </w:rPr>
  </w:style>
  <w:style w:type="character" w:styleId="Emphasis">
    <w:name w:val="Emphasis"/>
    <w:basedOn w:val="DefaultParagraphFont"/>
    <w:uiPriority w:val="20"/>
    <w:qFormat/>
    <w:rsid w:val="009E564A"/>
    <w:rPr>
      <w:i/>
      <w:iCs/>
      <w:color w:val="94A088" w:themeColor="accent6"/>
    </w:rPr>
  </w:style>
  <w:style w:type="paragraph" w:styleId="NoSpacing">
    <w:name w:val="No Spacing"/>
    <w:uiPriority w:val="1"/>
    <w:qFormat/>
    <w:rsid w:val="009E56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564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564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4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4A088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4A"/>
    <w:rPr>
      <w:rFonts w:asciiTheme="majorHAnsi" w:eastAsiaTheme="majorEastAsia" w:hAnsiTheme="majorHAnsi" w:cstheme="majorBidi"/>
      <w:i/>
      <w:iCs/>
      <w:color w:val="94A088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564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564A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9E564A"/>
    <w:rPr>
      <w:b/>
      <w:bCs/>
      <w:smallCaps/>
      <w:color w:val="94A088" w:themeColor="accent6"/>
    </w:rPr>
  </w:style>
  <w:style w:type="character" w:styleId="BookTitle">
    <w:name w:val="Book Title"/>
    <w:basedOn w:val="DefaultParagraphFont"/>
    <w:uiPriority w:val="33"/>
    <w:qFormat/>
    <w:rsid w:val="009E564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6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2C3104A9-537F-41C7-BD56-549295ADB8AB%7d\%7b06061A16-CB14-4B30-B927-14D23365B521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A8471AC76A4EAA8457FF91C0DC3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4875D-2C8E-44BF-A7CD-7A711B0A3E7F}"/>
      </w:docPartPr>
      <w:docPartBody>
        <w:p w:rsidR="00000000" w:rsidRDefault="001820F4">
          <w:pPr>
            <w:pStyle w:val="1CA8471AC76A4EAA8457FF91C0DC3197"/>
          </w:pPr>
          <w:r w:rsidRPr="004140C2">
            <w:t xml:space="preserve">Licensed pharmacist with over 7 years of experience in retail and clinical pharmacy settings. Strong expertise in dispensing </w:t>
          </w:r>
          <w:r w:rsidRPr="004140C2">
            <w:t>medications, providing patient counseling, and collaborating with healthcare providers to optimize patient care.</w:t>
          </w:r>
        </w:p>
      </w:docPartBody>
    </w:docPart>
    <w:docPart>
      <w:docPartPr>
        <w:name w:val="C231B61814834DFA98C2BD0E360F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40891-6437-4376-ADDE-53B0A3CBB567}"/>
      </w:docPartPr>
      <w:docPartBody>
        <w:p w:rsidR="00000000" w:rsidRDefault="001820F4">
          <w:pPr>
            <w:pStyle w:val="C231B61814834DFA98C2BD0E360F81F1"/>
          </w:pPr>
          <w:r w:rsidRPr="00CF1A49">
            <w:t>Experience</w:t>
          </w:r>
        </w:p>
      </w:docPartBody>
    </w:docPart>
    <w:docPart>
      <w:docPartPr>
        <w:name w:val="E6F7F972318348058FEA69FF90830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826D0-B9C4-4DB9-9012-4C241F64E93F}"/>
      </w:docPartPr>
      <w:docPartBody>
        <w:p w:rsidR="00000000" w:rsidRDefault="001820F4">
          <w:pPr>
            <w:pStyle w:val="E6F7F972318348058FEA69FF908307A8"/>
          </w:pPr>
          <w:r w:rsidRPr="004823C2">
            <w:t>Pharmacist</w:t>
          </w:r>
          <w:r>
            <w:t>, Lamiere labs</w:t>
          </w:r>
        </w:p>
      </w:docPartBody>
    </w:docPart>
    <w:docPart>
      <w:docPartPr>
        <w:name w:val="9780D014CF894CD1A4943DB82BD32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69CE7-2E7D-489D-ADF8-FF8DAECBE659}"/>
      </w:docPartPr>
      <w:docPartBody>
        <w:p w:rsidR="002F7D53" w:rsidRDefault="001820F4" w:rsidP="00DE759B">
          <w:r w:rsidRPr="004823C2">
            <w:t xml:space="preserve">Dispense medications accurately and efficiently, ensuring </w:t>
          </w:r>
          <w:r w:rsidRPr="004823C2">
            <w:t>compliance with state and federal laws</w:t>
          </w:r>
          <w:r>
            <w:t>.</w:t>
          </w:r>
        </w:p>
        <w:p w:rsidR="00000000" w:rsidRDefault="001820F4">
          <w:pPr>
            <w:pStyle w:val="9780D014CF894CD1A4943DB82BD32836"/>
          </w:pPr>
          <w:r w:rsidRPr="004823C2">
            <w:t>Provide patient education on medication therapy, side effects, and drug interactions</w:t>
          </w:r>
          <w:r>
            <w:t>.</w:t>
          </w:r>
        </w:p>
      </w:docPartBody>
    </w:docPart>
    <w:docPart>
      <w:docPartPr>
        <w:name w:val="3A16B013D76A4476AFC7A3FC510EC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C804-51FF-4CB0-92A8-BFC5D09F8954}"/>
      </w:docPartPr>
      <w:docPartBody>
        <w:p w:rsidR="00000000" w:rsidRDefault="001820F4">
          <w:pPr>
            <w:pStyle w:val="3A16B013D76A4476AFC7A3FC510EC144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115857030A6B49DF835660288ADBB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553E7-7FFB-4728-B00B-F4BA2931B72F}"/>
      </w:docPartPr>
      <w:docPartBody>
        <w:p w:rsidR="00000000" w:rsidRDefault="001820F4">
          <w:pPr>
            <w:pStyle w:val="115857030A6B49DF835660288ADBBAE5"/>
          </w:pPr>
          <w:r w:rsidRPr="004823C2">
            <w:t>Pharmacist</w:t>
          </w:r>
          <w:r>
            <w:t>, trey research</w:t>
          </w:r>
        </w:p>
      </w:docPartBody>
    </w:docPart>
    <w:docPart>
      <w:docPartPr>
        <w:name w:val="B10500A8BF904D69B6ED73B365584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65E7-A27D-4A70-9D20-732019481CC3}"/>
      </w:docPartPr>
      <w:docPartBody>
        <w:p w:rsidR="002F7D53" w:rsidRPr="004823C2" w:rsidRDefault="001820F4" w:rsidP="00DE759B">
          <w:r w:rsidRPr="004823C2">
            <w:t xml:space="preserve">Coordinated with insurance companies to process claims and resolve </w:t>
          </w:r>
          <w:r w:rsidRPr="004823C2">
            <w:t>issues.</w:t>
          </w:r>
          <w:r>
            <w:t xml:space="preserve"> </w:t>
          </w:r>
        </w:p>
        <w:p w:rsidR="00000000" w:rsidRDefault="001820F4">
          <w:pPr>
            <w:pStyle w:val="B10500A8BF904D69B6ED73B365584B24"/>
          </w:pPr>
          <w:r w:rsidRPr="004823C2">
            <w:t>Trained and supervised pharmacy technicians in daily operations and customer service</w:t>
          </w:r>
          <w:r>
            <w:t>.</w:t>
          </w:r>
        </w:p>
      </w:docPartBody>
    </w:docPart>
    <w:docPart>
      <w:docPartPr>
        <w:name w:val="132EE1CA2D244CB5ACC893A6850D6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419DA-1F04-4BF0-8086-4E5596C3B506}"/>
      </w:docPartPr>
      <w:docPartBody>
        <w:p w:rsidR="00000000" w:rsidRDefault="001820F4">
          <w:pPr>
            <w:pStyle w:val="132EE1CA2D244CB5ACC893A6850D63B1"/>
          </w:pPr>
          <w:r w:rsidRPr="00CF1A49">
            <w:t>Education</w:t>
          </w:r>
        </w:p>
      </w:docPartBody>
    </w:docPart>
    <w:docPart>
      <w:docPartPr>
        <w:name w:val="246C89490CD540718B7C35622135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88221-1AB4-45D1-A96D-85380698873A}"/>
      </w:docPartPr>
      <w:docPartBody>
        <w:p w:rsidR="00000000" w:rsidRDefault="001820F4">
          <w:pPr>
            <w:pStyle w:val="246C89490CD540718B7C35622135EC85"/>
          </w:pPr>
          <w:r w:rsidRPr="004823C2">
            <w:t>Doctor of Pharmac</w:t>
          </w:r>
          <w:r>
            <w:t>y, jasper university</w:t>
          </w:r>
        </w:p>
      </w:docPartBody>
    </w:docPart>
    <w:docPart>
      <w:docPartPr>
        <w:name w:val="62CF5B3D4EB64B24864839AEDE331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4C179-305D-4643-9353-3412CFD79DC1}"/>
      </w:docPartPr>
      <w:docPartBody>
        <w:p w:rsidR="00000000" w:rsidRDefault="001820F4">
          <w:pPr>
            <w:pStyle w:val="62CF5B3D4EB64B24864839AEDE33195C"/>
          </w:pPr>
          <w:r>
            <w:t>R</w:t>
          </w:r>
          <w:r w:rsidRPr="00FE792D">
            <w:t xml:space="preserve">eceived the Dean's List award for maintaining a </w:t>
          </w:r>
          <w:r w:rsidRPr="00FE792D">
            <w:t>high</w:t>
          </w:r>
          <w:r>
            <w:t xml:space="preserve"> </w:t>
          </w:r>
          <w:r w:rsidRPr="00FE792D">
            <w:t>grade</w:t>
          </w:r>
          <w:r w:rsidRPr="00FE792D">
            <w:t xml:space="preserve"> point average and academic excellence.</w:t>
          </w:r>
        </w:p>
      </w:docPartBody>
    </w:docPart>
    <w:docPart>
      <w:docPartPr>
        <w:name w:val="2741D59B9B114CD0A4D310483A9AD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F47C-E3D3-4AD3-81CE-BB3A26D45CBB}"/>
      </w:docPartPr>
      <w:docPartBody>
        <w:p w:rsidR="00000000" w:rsidRDefault="001820F4">
          <w:pPr>
            <w:pStyle w:val="2741D59B9B114CD0A4D310483A9ADC7C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40FB0BC41CD7405AA19DE2C531BC2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FC27-849B-496D-8213-01A8A2D26878}"/>
      </w:docPartPr>
      <w:docPartBody>
        <w:p w:rsidR="00000000" w:rsidRDefault="001820F4">
          <w:pPr>
            <w:pStyle w:val="40FB0BC41CD7405AA19DE2C531BC20DB"/>
          </w:pPr>
          <w:r>
            <w:t xml:space="preserve">The student was recognized as the Most Outstanding Pharmacy Student of the </w:t>
          </w:r>
          <w:r>
            <w:t>Year.</w:t>
          </w:r>
        </w:p>
      </w:docPartBody>
    </w:docPart>
    <w:docPart>
      <w:docPartPr>
        <w:name w:val="69E95FFDFD1A4012A91284A438FB6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34369-6DD5-4C8D-A8DB-5218013684F6}"/>
      </w:docPartPr>
      <w:docPartBody>
        <w:p w:rsidR="00000000" w:rsidRDefault="001820F4">
          <w:pPr>
            <w:pStyle w:val="69E95FFDFD1A4012A91284A438FB6D8F"/>
          </w:pPr>
          <w:r w:rsidRPr="00CF1A49">
            <w:t>Skills</w:t>
          </w:r>
        </w:p>
      </w:docPartBody>
    </w:docPart>
    <w:docPart>
      <w:docPartPr>
        <w:name w:val="DBAAE8FAA8AC4FD88394685A2E51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5FC8C-8F65-4F3F-A8A7-4AB911F069BE}"/>
      </w:docPartPr>
      <w:docPartBody>
        <w:p w:rsidR="00000000" w:rsidRDefault="001820F4">
          <w:pPr>
            <w:pStyle w:val="DBAAE8FAA8AC4FD88394685A2E51D19B"/>
          </w:pPr>
          <w:r>
            <w:t>Activities</w:t>
          </w:r>
        </w:p>
      </w:docPartBody>
    </w:docPart>
    <w:docPart>
      <w:docPartPr>
        <w:name w:val="4FB9E2C224094921A932D43E28FF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4E034-CEA8-4D1F-A78C-6A914E6E2A75}"/>
      </w:docPartPr>
      <w:docPartBody>
        <w:p w:rsidR="00000000" w:rsidRDefault="001820F4">
          <w:pPr>
            <w:pStyle w:val="4FB9E2C224094921A932D43E28FF8018"/>
          </w:pPr>
          <w:r w:rsidRPr="00457AA3">
            <w:t>Strong knowledge of medication therapy, drug interactions, and side effects</w:t>
          </w:r>
        </w:p>
      </w:docPartBody>
    </w:docPart>
    <w:docPart>
      <w:docPartPr>
        <w:name w:val="B39D92DF68BD46FF803E7E28EFC3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CB0-25D3-4B4D-9D3C-79B89C98420B}"/>
      </w:docPartPr>
      <w:docPartBody>
        <w:p w:rsidR="00000000" w:rsidRDefault="001820F4">
          <w:pPr>
            <w:pStyle w:val="B39D92DF68BD46FF803E7E28EFC30118"/>
          </w:pPr>
          <w:r w:rsidRPr="00457AA3">
            <w:t>Excellent communication skills, both verbal and written</w:t>
          </w:r>
        </w:p>
      </w:docPartBody>
    </w:docPart>
    <w:docPart>
      <w:docPartPr>
        <w:name w:val="EAA4021C0E2F435C94C3058AABCD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378ED-3C99-47BD-8E1C-9456DBA9275D}"/>
      </w:docPartPr>
      <w:docPartBody>
        <w:p w:rsidR="00000000" w:rsidRDefault="001820F4">
          <w:pPr>
            <w:pStyle w:val="EAA4021C0E2F435C94C3058AABCD02AE"/>
          </w:pPr>
          <w:r w:rsidRPr="00FA479E">
            <w:t xml:space="preserve">Attention to detail and accuracy in medication dispensing and </w:t>
          </w:r>
          <w:r w:rsidRPr="00FA479E">
            <w:t>record-keeping</w:t>
          </w:r>
        </w:p>
      </w:docPartBody>
    </w:docPart>
    <w:docPart>
      <w:docPartPr>
        <w:name w:val="90DD26B28F754124AC43672A61DEA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E928B-E383-4038-BAAE-9678A8DDE7FE}"/>
      </w:docPartPr>
      <w:docPartBody>
        <w:p w:rsidR="00000000" w:rsidRDefault="001820F4">
          <w:pPr>
            <w:pStyle w:val="90DD26B28F754124AC43672A61DEACA5"/>
          </w:pPr>
          <w:r w:rsidRPr="00FA479E">
            <w:t>Ability to collaborate effectively with healthcare providers and other team members</w:t>
          </w:r>
        </w:p>
      </w:docPartBody>
    </w:docPart>
    <w:docPart>
      <w:docPartPr>
        <w:name w:val="D17A4B298FFB40FF965FE61EBF171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20D5-3838-4F25-AC77-B19EBA39171F}"/>
      </w:docPartPr>
      <w:docPartBody>
        <w:p w:rsidR="00000000" w:rsidRDefault="001820F4">
          <w:pPr>
            <w:pStyle w:val="D17A4B298FFB40FF965FE61EBF1710C7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F4"/>
    <w:rsid w:val="001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BB5A0F6EEF40C181FFF8BDB4C14CAC">
    <w:name w:val="75BB5A0F6EEF40C181FFF8BDB4C14CAC"/>
  </w:style>
  <w:style w:type="paragraph" w:customStyle="1" w:styleId="F5996E55A6524F96A64281EDED567318">
    <w:name w:val="F5996E55A6524F96A64281EDED567318"/>
  </w:style>
  <w:style w:type="paragraph" w:customStyle="1" w:styleId="78659BC7F8104B9BAE3A51C2070A6B2B">
    <w:name w:val="78659BC7F8104B9BAE3A51C2070A6B2B"/>
  </w:style>
  <w:style w:type="paragraph" w:customStyle="1" w:styleId="650AB65D759F4B899CA2265042AAC5B5">
    <w:name w:val="650AB65D759F4B899CA2265042AAC5B5"/>
  </w:style>
  <w:style w:type="paragraph" w:customStyle="1" w:styleId="21120A3F6AEA4ED981795EC9345E3B70">
    <w:name w:val="21120A3F6AEA4ED981795EC9345E3B70"/>
  </w:style>
  <w:style w:type="paragraph" w:customStyle="1" w:styleId="1CA8471AC76A4EAA8457FF91C0DC3197">
    <w:name w:val="1CA8471AC76A4EAA8457FF91C0DC3197"/>
  </w:style>
  <w:style w:type="paragraph" w:customStyle="1" w:styleId="C231B61814834DFA98C2BD0E360F81F1">
    <w:name w:val="C231B61814834DFA98C2BD0E360F81F1"/>
  </w:style>
  <w:style w:type="paragraph" w:customStyle="1" w:styleId="0061625E431248D6A3F947EA2C0366E6">
    <w:name w:val="0061625E431248D6A3F947EA2C0366E6"/>
  </w:style>
  <w:style w:type="paragraph" w:customStyle="1" w:styleId="E6F7F972318348058FEA69FF908307A8">
    <w:name w:val="E6F7F972318348058FEA69FF908307A8"/>
  </w:style>
  <w:style w:type="paragraph" w:customStyle="1" w:styleId="9780D014CF894CD1A4943DB82BD32836">
    <w:name w:val="9780D014CF894CD1A4943DB82BD32836"/>
  </w:style>
  <w:style w:type="paragraph" w:customStyle="1" w:styleId="3A16B013D76A4476AFC7A3FC510EC144">
    <w:name w:val="3A16B013D76A4476AFC7A3FC510EC144"/>
  </w:style>
  <w:style w:type="paragraph" w:customStyle="1" w:styleId="115857030A6B49DF835660288ADBBAE5">
    <w:name w:val="115857030A6B49DF835660288ADBBAE5"/>
  </w:style>
  <w:style w:type="paragraph" w:customStyle="1" w:styleId="B10500A8BF904D69B6ED73B365584B24">
    <w:name w:val="B10500A8BF904D69B6ED73B365584B24"/>
  </w:style>
  <w:style w:type="paragraph" w:customStyle="1" w:styleId="132EE1CA2D244CB5ACC893A6850D63B1">
    <w:name w:val="132EE1CA2D244CB5ACC893A6850D63B1"/>
  </w:style>
  <w:style w:type="paragraph" w:customStyle="1" w:styleId="2DD3A2C183D54D5385BF07ACB19BE9B9">
    <w:name w:val="2DD3A2C183D54D5385BF07ACB19BE9B9"/>
  </w:style>
  <w:style w:type="paragraph" w:customStyle="1" w:styleId="246C89490CD540718B7C35622135EC85">
    <w:name w:val="246C89490CD540718B7C35622135EC85"/>
  </w:style>
  <w:style w:type="paragraph" w:customStyle="1" w:styleId="62CF5B3D4EB64B24864839AEDE33195C">
    <w:name w:val="62CF5B3D4EB64B24864839AEDE33195C"/>
  </w:style>
  <w:style w:type="paragraph" w:customStyle="1" w:styleId="48AA9ACB78354A4DBD9D7BE15B98C1D6">
    <w:name w:val="48AA9ACB78354A4DBD9D7BE15B98C1D6"/>
  </w:style>
  <w:style w:type="paragraph" w:customStyle="1" w:styleId="2741D59B9B114CD0A4D310483A9ADC7C">
    <w:name w:val="2741D59B9B114CD0A4D310483A9ADC7C"/>
  </w:style>
  <w:style w:type="paragraph" w:customStyle="1" w:styleId="40FB0BC41CD7405AA19DE2C531BC20DB">
    <w:name w:val="40FB0BC41CD7405AA19DE2C531BC20DB"/>
  </w:style>
  <w:style w:type="paragraph" w:customStyle="1" w:styleId="69E95FFDFD1A4012A91284A438FB6D8F">
    <w:name w:val="69E95FFDFD1A4012A91284A438FB6D8F"/>
  </w:style>
  <w:style w:type="paragraph" w:customStyle="1" w:styleId="DBAAE8FAA8AC4FD88394685A2E51D19B">
    <w:name w:val="DBAAE8FAA8AC4FD88394685A2E51D19B"/>
  </w:style>
  <w:style w:type="paragraph" w:customStyle="1" w:styleId="4FB9E2C224094921A932D43E28FF8018">
    <w:name w:val="4FB9E2C224094921A932D43E28FF8018"/>
  </w:style>
  <w:style w:type="paragraph" w:customStyle="1" w:styleId="B39D92DF68BD46FF803E7E28EFC30118">
    <w:name w:val="B39D92DF68BD46FF803E7E28EFC30118"/>
  </w:style>
  <w:style w:type="paragraph" w:customStyle="1" w:styleId="EAA4021C0E2F435C94C3058AABCD02AE">
    <w:name w:val="EAA4021C0E2F435C94C3058AABCD02AE"/>
  </w:style>
  <w:style w:type="paragraph" w:customStyle="1" w:styleId="90DD26B28F754124AC43672A61DEACA5">
    <w:name w:val="90DD26B28F754124AC43672A61DEACA5"/>
  </w:style>
  <w:style w:type="paragraph" w:customStyle="1" w:styleId="D17A4B298FFB40FF965FE61EBF1710C7">
    <w:name w:val="D17A4B298FFB40FF965FE61EBF1710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{06061A16-CB14-4B30-B927-14D23365B521}tf16402488_win32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2023-06-23T17:28:00Z</dcterms:created>
  <dcterms:modified xsi:type="dcterms:W3CDTF">2023-06-23T18:14:00Z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